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EC45" w14:textId="77777777" w:rsidR="00B46725" w:rsidRPr="001C522B" w:rsidRDefault="001C522B" w:rsidP="00B46725">
      <w:pPr>
        <w:pStyle w:val="Title"/>
        <w:rPr>
          <w:sz w:val="56"/>
        </w:rPr>
      </w:pPr>
      <w:r w:rsidRPr="001C522B">
        <w:rPr>
          <w:sz w:val="56"/>
        </w:rPr>
        <w:t xml:space="preserve">Data Scrapping </w:t>
      </w:r>
      <w:r>
        <w:rPr>
          <w:sz w:val="56"/>
        </w:rPr>
        <w:t>w</w:t>
      </w:r>
      <w:r w:rsidRPr="001C522B">
        <w:rPr>
          <w:sz w:val="56"/>
        </w:rPr>
        <w:t>ith Python</w:t>
      </w:r>
    </w:p>
    <w:p w14:paraId="792BDC58" w14:textId="77777777" w:rsidR="00B46725" w:rsidRDefault="00B46725" w:rsidP="00B46725">
      <w:pPr>
        <w:pStyle w:val="ContactHeading"/>
      </w:pPr>
      <w:r>
        <w:t>By</w:t>
      </w:r>
    </w:p>
    <w:p w14:paraId="22B10E89" w14:textId="1BE10C1D" w:rsidR="00B46725" w:rsidRDefault="00B46725" w:rsidP="00B46725">
      <w:pPr>
        <w:pStyle w:val="ContactInfo"/>
        <w:rPr>
          <w:sz w:val="24"/>
        </w:rPr>
      </w:pPr>
    </w:p>
    <w:p w14:paraId="7D876D44" w14:textId="77777777" w:rsidR="009E14DD" w:rsidRPr="001C522B" w:rsidRDefault="009E14DD" w:rsidP="00B46725">
      <w:pPr>
        <w:pStyle w:val="ContactInfo"/>
        <w:rPr>
          <w:sz w:val="24"/>
        </w:rPr>
      </w:pPr>
      <w:r>
        <w:rPr>
          <w:sz w:val="24"/>
        </w:rPr>
        <w:t>Data Scrapper</w:t>
      </w:r>
    </w:p>
    <w:p w14:paraId="3FEE8D72" w14:textId="7F3F05F4" w:rsidR="007A08E3" w:rsidRDefault="007A08E3" w:rsidP="009E14DD">
      <w:pPr>
        <w:pStyle w:val="ContactInfo"/>
        <w:rPr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</w:rPr>
        <w:id w:val="1028451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B535AA" w14:textId="77777777" w:rsidR="007A08E3" w:rsidRDefault="007A08E3" w:rsidP="007A08E3">
          <w:pPr>
            <w:pStyle w:val="TOCHeading"/>
            <w:jc w:val="center"/>
          </w:pPr>
          <w:r>
            <w:t>Contents</w:t>
          </w:r>
        </w:p>
        <w:p w14:paraId="6BD8A022" w14:textId="25944A71" w:rsidR="009E14DD" w:rsidRDefault="007A08E3">
          <w:pPr>
            <w:pStyle w:val="TOC1"/>
            <w:tabs>
              <w:tab w:val="right" w:leader="dot" w:pos="7190"/>
            </w:tabs>
            <w:rPr>
              <w:noProof/>
              <w:lang w:val="en-CA"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898276" w:history="1">
            <w:r w:rsidR="009E14DD" w:rsidRPr="002C2B0F">
              <w:rPr>
                <w:rStyle w:val="Hyperlink"/>
                <w:noProof/>
              </w:rPr>
              <w:t>Code structure</w:t>
            </w:r>
            <w:r w:rsidR="009E14DD">
              <w:rPr>
                <w:noProof/>
                <w:webHidden/>
              </w:rPr>
              <w:tab/>
            </w:r>
            <w:r w:rsidR="009E14DD">
              <w:rPr>
                <w:noProof/>
                <w:webHidden/>
              </w:rPr>
              <w:fldChar w:fldCharType="begin"/>
            </w:r>
            <w:r w:rsidR="009E14DD">
              <w:rPr>
                <w:noProof/>
                <w:webHidden/>
              </w:rPr>
              <w:instrText xml:space="preserve"> PAGEREF _Toc3898276 \h </w:instrText>
            </w:r>
            <w:r w:rsidR="009E14DD">
              <w:rPr>
                <w:noProof/>
                <w:webHidden/>
              </w:rPr>
            </w:r>
            <w:r w:rsidR="009E14DD">
              <w:rPr>
                <w:noProof/>
                <w:webHidden/>
              </w:rPr>
              <w:fldChar w:fldCharType="separate"/>
            </w:r>
            <w:r w:rsidR="009E14DD">
              <w:rPr>
                <w:noProof/>
                <w:webHidden/>
              </w:rPr>
              <w:t>2</w:t>
            </w:r>
            <w:r w:rsidR="009E14DD">
              <w:rPr>
                <w:noProof/>
                <w:webHidden/>
              </w:rPr>
              <w:fldChar w:fldCharType="end"/>
            </w:r>
          </w:hyperlink>
        </w:p>
        <w:p w14:paraId="70842F56" w14:textId="289C3AEE" w:rsidR="009E14DD" w:rsidRDefault="007542CC">
          <w:pPr>
            <w:pStyle w:val="TOC1"/>
            <w:tabs>
              <w:tab w:val="right" w:leader="dot" w:pos="7190"/>
            </w:tabs>
            <w:rPr>
              <w:noProof/>
              <w:lang w:val="en-CA" w:eastAsia="en-CA"/>
            </w:rPr>
          </w:pPr>
          <w:hyperlink w:anchor="_Toc3898277" w:history="1">
            <w:r w:rsidR="009E14DD" w:rsidRPr="002C2B0F">
              <w:rPr>
                <w:rStyle w:val="Hyperlink"/>
                <w:noProof/>
              </w:rPr>
              <w:t>Troubleshooting</w:t>
            </w:r>
            <w:r w:rsidR="009E14DD">
              <w:rPr>
                <w:noProof/>
                <w:webHidden/>
              </w:rPr>
              <w:tab/>
            </w:r>
            <w:r w:rsidR="009E14DD">
              <w:rPr>
                <w:noProof/>
                <w:webHidden/>
              </w:rPr>
              <w:fldChar w:fldCharType="begin"/>
            </w:r>
            <w:r w:rsidR="009E14DD">
              <w:rPr>
                <w:noProof/>
                <w:webHidden/>
              </w:rPr>
              <w:instrText xml:space="preserve"> PAGEREF _Toc3898277 \h </w:instrText>
            </w:r>
            <w:r w:rsidR="009E14DD">
              <w:rPr>
                <w:noProof/>
                <w:webHidden/>
              </w:rPr>
            </w:r>
            <w:r w:rsidR="009E14DD">
              <w:rPr>
                <w:noProof/>
                <w:webHidden/>
              </w:rPr>
              <w:fldChar w:fldCharType="separate"/>
            </w:r>
            <w:r w:rsidR="009E14DD">
              <w:rPr>
                <w:noProof/>
                <w:webHidden/>
              </w:rPr>
              <w:t>4</w:t>
            </w:r>
            <w:r w:rsidR="009E14DD">
              <w:rPr>
                <w:noProof/>
                <w:webHidden/>
              </w:rPr>
              <w:fldChar w:fldCharType="end"/>
            </w:r>
          </w:hyperlink>
        </w:p>
        <w:p w14:paraId="1A18E12B" w14:textId="2C8A13A4" w:rsidR="009E14DD" w:rsidRDefault="007542CC">
          <w:pPr>
            <w:pStyle w:val="TOC1"/>
            <w:tabs>
              <w:tab w:val="right" w:leader="dot" w:pos="7190"/>
            </w:tabs>
            <w:rPr>
              <w:noProof/>
              <w:lang w:val="en-CA" w:eastAsia="en-CA"/>
            </w:rPr>
          </w:pPr>
          <w:hyperlink w:anchor="_Toc3898278" w:history="1">
            <w:r w:rsidR="009E14DD" w:rsidRPr="002C2B0F">
              <w:rPr>
                <w:rStyle w:val="Hyperlink"/>
                <w:noProof/>
              </w:rPr>
              <w:t>References</w:t>
            </w:r>
            <w:r w:rsidR="009E14DD">
              <w:rPr>
                <w:noProof/>
                <w:webHidden/>
              </w:rPr>
              <w:tab/>
            </w:r>
            <w:r w:rsidR="009E14DD">
              <w:rPr>
                <w:noProof/>
                <w:webHidden/>
              </w:rPr>
              <w:fldChar w:fldCharType="begin"/>
            </w:r>
            <w:r w:rsidR="009E14DD">
              <w:rPr>
                <w:noProof/>
                <w:webHidden/>
              </w:rPr>
              <w:instrText xml:space="preserve"> PAGEREF _Toc3898278 \h </w:instrText>
            </w:r>
            <w:r w:rsidR="009E14DD">
              <w:rPr>
                <w:noProof/>
                <w:webHidden/>
              </w:rPr>
            </w:r>
            <w:r w:rsidR="009E14DD">
              <w:rPr>
                <w:noProof/>
                <w:webHidden/>
              </w:rPr>
              <w:fldChar w:fldCharType="separate"/>
            </w:r>
            <w:r w:rsidR="009E14DD">
              <w:rPr>
                <w:noProof/>
                <w:webHidden/>
              </w:rPr>
              <w:t>5</w:t>
            </w:r>
            <w:r w:rsidR="009E14DD">
              <w:rPr>
                <w:noProof/>
                <w:webHidden/>
              </w:rPr>
              <w:fldChar w:fldCharType="end"/>
            </w:r>
          </w:hyperlink>
        </w:p>
        <w:p w14:paraId="4782E9E4" w14:textId="77777777" w:rsidR="007A08E3" w:rsidRDefault="007A08E3">
          <w:r>
            <w:rPr>
              <w:b/>
              <w:bCs/>
              <w:noProof/>
            </w:rPr>
            <w:fldChar w:fldCharType="end"/>
          </w:r>
        </w:p>
      </w:sdtContent>
    </w:sdt>
    <w:p w14:paraId="04539D4F" w14:textId="77777777" w:rsidR="007A08E3" w:rsidRDefault="007A08E3" w:rsidP="001C522B">
      <w:pPr>
        <w:pStyle w:val="ContactInfo"/>
        <w:rPr>
          <w:sz w:val="24"/>
        </w:rPr>
      </w:pPr>
    </w:p>
    <w:p w14:paraId="16C68C22" w14:textId="77777777" w:rsidR="007A08E3" w:rsidRDefault="007A08E3" w:rsidP="001C522B">
      <w:pPr>
        <w:pStyle w:val="ContactInfo"/>
        <w:rPr>
          <w:sz w:val="24"/>
        </w:rPr>
      </w:pPr>
    </w:p>
    <w:p w14:paraId="59FAC32D" w14:textId="77777777" w:rsidR="007A08E3" w:rsidRDefault="007A08E3" w:rsidP="001C522B">
      <w:pPr>
        <w:pStyle w:val="ContactInfo"/>
        <w:rPr>
          <w:sz w:val="24"/>
        </w:rPr>
      </w:pPr>
    </w:p>
    <w:p w14:paraId="041E727D" w14:textId="77777777" w:rsidR="007A08E3" w:rsidRDefault="007A08E3" w:rsidP="001C522B">
      <w:pPr>
        <w:pStyle w:val="ContactInfo"/>
        <w:rPr>
          <w:sz w:val="24"/>
        </w:rPr>
      </w:pPr>
    </w:p>
    <w:p w14:paraId="1F1AD06C" w14:textId="77777777" w:rsidR="009E14DD" w:rsidRDefault="009E14DD" w:rsidP="001C522B">
      <w:pPr>
        <w:pStyle w:val="ContactInfo"/>
        <w:rPr>
          <w:sz w:val="24"/>
        </w:rPr>
      </w:pPr>
    </w:p>
    <w:p w14:paraId="62BA7CC0" w14:textId="77777777" w:rsidR="007A08E3" w:rsidRDefault="007A08E3" w:rsidP="001C522B">
      <w:pPr>
        <w:pStyle w:val="ContactInfo"/>
        <w:rPr>
          <w:sz w:val="24"/>
        </w:rPr>
      </w:pPr>
    </w:p>
    <w:p w14:paraId="2750B076" w14:textId="77777777" w:rsidR="007A08E3" w:rsidRDefault="007A08E3" w:rsidP="001C522B">
      <w:pPr>
        <w:pStyle w:val="ContactInfo"/>
        <w:rPr>
          <w:sz w:val="24"/>
        </w:rPr>
      </w:pPr>
    </w:p>
    <w:p w14:paraId="5D8E691F" w14:textId="77777777" w:rsidR="007A08E3" w:rsidRDefault="007A08E3" w:rsidP="001C522B">
      <w:pPr>
        <w:pStyle w:val="ContactInfo"/>
        <w:rPr>
          <w:sz w:val="24"/>
        </w:rPr>
      </w:pPr>
    </w:p>
    <w:p w14:paraId="3B63A453" w14:textId="77777777" w:rsidR="007A08E3" w:rsidRDefault="007A08E3" w:rsidP="001C522B">
      <w:pPr>
        <w:pStyle w:val="ContactInfo"/>
        <w:rPr>
          <w:sz w:val="24"/>
        </w:rPr>
      </w:pPr>
    </w:p>
    <w:p w14:paraId="78A3EABA" w14:textId="77777777" w:rsidR="007A08E3" w:rsidRDefault="007A08E3" w:rsidP="001C522B">
      <w:pPr>
        <w:pStyle w:val="ContactInfo"/>
        <w:rPr>
          <w:sz w:val="24"/>
        </w:rPr>
      </w:pPr>
    </w:p>
    <w:p w14:paraId="4370D4F6" w14:textId="77777777" w:rsidR="007A08E3" w:rsidRDefault="007A08E3" w:rsidP="001C522B">
      <w:pPr>
        <w:pStyle w:val="ContactInfo"/>
        <w:rPr>
          <w:sz w:val="24"/>
        </w:rPr>
      </w:pPr>
    </w:p>
    <w:p w14:paraId="5AA6B0B7" w14:textId="77777777" w:rsidR="007A08E3" w:rsidRDefault="007A08E3" w:rsidP="001C522B">
      <w:pPr>
        <w:pStyle w:val="ContactInfo"/>
        <w:rPr>
          <w:sz w:val="24"/>
        </w:rPr>
      </w:pPr>
    </w:p>
    <w:p w14:paraId="47D64408" w14:textId="77777777" w:rsidR="007A08E3" w:rsidRDefault="007A08E3" w:rsidP="001C522B">
      <w:pPr>
        <w:pStyle w:val="ContactInfo"/>
        <w:rPr>
          <w:sz w:val="24"/>
        </w:rPr>
      </w:pPr>
    </w:p>
    <w:p w14:paraId="01FCC1CC" w14:textId="77777777" w:rsidR="007A08E3" w:rsidRDefault="007A08E3" w:rsidP="001C522B">
      <w:pPr>
        <w:pStyle w:val="ContactInfo"/>
        <w:rPr>
          <w:sz w:val="24"/>
        </w:rPr>
      </w:pPr>
    </w:p>
    <w:p w14:paraId="58A36F3F" w14:textId="77777777" w:rsidR="007A08E3" w:rsidRDefault="007A08E3" w:rsidP="001C522B">
      <w:pPr>
        <w:pStyle w:val="ContactInfo"/>
        <w:rPr>
          <w:sz w:val="24"/>
        </w:rPr>
      </w:pPr>
    </w:p>
    <w:p w14:paraId="10EFB050" w14:textId="77777777" w:rsidR="007A08E3" w:rsidRDefault="007A08E3" w:rsidP="001C522B">
      <w:pPr>
        <w:pStyle w:val="ContactInfo"/>
        <w:rPr>
          <w:sz w:val="24"/>
        </w:rPr>
      </w:pPr>
    </w:p>
    <w:p w14:paraId="564BB12C" w14:textId="77777777" w:rsidR="007A08E3" w:rsidRDefault="007A08E3" w:rsidP="001C522B">
      <w:pPr>
        <w:pStyle w:val="ContactInfo"/>
        <w:rPr>
          <w:sz w:val="24"/>
        </w:rPr>
      </w:pPr>
    </w:p>
    <w:p w14:paraId="30D8C318" w14:textId="77777777" w:rsidR="007A08E3" w:rsidRDefault="007A08E3" w:rsidP="001C522B">
      <w:pPr>
        <w:pStyle w:val="ContactInfo"/>
        <w:rPr>
          <w:sz w:val="24"/>
        </w:rPr>
      </w:pPr>
    </w:p>
    <w:p w14:paraId="06C14EF5" w14:textId="77777777" w:rsidR="007A08E3" w:rsidRDefault="007A08E3" w:rsidP="001C522B">
      <w:pPr>
        <w:pStyle w:val="ContactInfo"/>
        <w:rPr>
          <w:sz w:val="24"/>
        </w:rPr>
      </w:pPr>
    </w:p>
    <w:p w14:paraId="40FEBB4F" w14:textId="77777777" w:rsidR="007A08E3" w:rsidRDefault="007A08E3" w:rsidP="001C522B">
      <w:pPr>
        <w:pStyle w:val="ContactInfo"/>
        <w:rPr>
          <w:sz w:val="24"/>
        </w:rPr>
      </w:pPr>
    </w:p>
    <w:p w14:paraId="0764A948" w14:textId="77777777" w:rsidR="007A08E3" w:rsidRDefault="007A08E3" w:rsidP="001C522B">
      <w:pPr>
        <w:pStyle w:val="ContactInfo"/>
        <w:rPr>
          <w:sz w:val="24"/>
        </w:rPr>
      </w:pPr>
    </w:p>
    <w:p w14:paraId="3BBEF1FE" w14:textId="77777777" w:rsidR="007A08E3" w:rsidRDefault="007A08E3" w:rsidP="001C522B">
      <w:pPr>
        <w:pStyle w:val="ContactInfo"/>
        <w:rPr>
          <w:sz w:val="24"/>
        </w:rPr>
      </w:pPr>
    </w:p>
    <w:p w14:paraId="27567803" w14:textId="77777777" w:rsidR="007A08E3" w:rsidRDefault="007A08E3" w:rsidP="001C522B">
      <w:pPr>
        <w:pStyle w:val="ContactInfo"/>
        <w:rPr>
          <w:sz w:val="24"/>
        </w:rPr>
      </w:pPr>
    </w:p>
    <w:p w14:paraId="3B46E3A8" w14:textId="77777777" w:rsidR="007A08E3" w:rsidRDefault="007A08E3" w:rsidP="001C522B">
      <w:pPr>
        <w:pStyle w:val="ContactInfo"/>
        <w:rPr>
          <w:sz w:val="24"/>
        </w:rPr>
      </w:pPr>
    </w:p>
    <w:p w14:paraId="29987255" w14:textId="77777777" w:rsidR="007A08E3" w:rsidRDefault="007A08E3" w:rsidP="001C522B">
      <w:pPr>
        <w:pStyle w:val="ContactInfo"/>
        <w:rPr>
          <w:sz w:val="24"/>
        </w:rPr>
      </w:pPr>
    </w:p>
    <w:p w14:paraId="5866F999" w14:textId="77777777" w:rsidR="007A08E3" w:rsidRDefault="007A08E3" w:rsidP="001C522B">
      <w:pPr>
        <w:pStyle w:val="ContactInfo"/>
        <w:rPr>
          <w:sz w:val="24"/>
        </w:rPr>
      </w:pPr>
    </w:p>
    <w:p w14:paraId="018250CE" w14:textId="77777777" w:rsidR="007A08E3" w:rsidRPr="001C522B" w:rsidRDefault="007A08E3" w:rsidP="001C522B">
      <w:pPr>
        <w:pStyle w:val="ContactInfo"/>
        <w:rPr>
          <w:sz w:val="24"/>
        </w:rPr>
      </w:pPr>
    </w:p>
    <w:p w14:paraId="7F62A9BA" w14:textId="77777777" w:rsidR="002D6D73" w:rsidRDefault="001C522B" w:rsidP="001C522B">
      <w:pPr>
        <w:pStyle w:val="Heading1"/>
        <w:jc w:val="center"/>
      </w:pPr>
      <w:bookmarkStart w:id="0" w:name="_Toc3898276"/>
      <w:r>
        <w:lastRenderedPageBreak/>
        <w:t>Code structure</w:t>
      </w:r>
      <w:bookmarkEnd w:id="0"/>
    </w:p>
    <w:p w14:paraId="07163BF0" w14:textId="77777777" w:rsidR="0062498D" w:rsidRDefault="0062498D" w:rsidP="00122300">
      <w:r>
        <w:t xml:space="preserve">Under this heading you will find certain sample of </w:t>
      </w:r>
      <w:r w:rsidR="009E14DD">
        <w:t>our</w:t>
      </w:r>
      <w:r>
        <w:t xml:space="preserve"> current code with the explanation.</w:t>
      </w:r>
    </w:p>
    <w:p w14:paraId="7B060C79" w14:textId="77777777" w:rsidR="0062498D" w:rsidRDefault="0062498D" w:rsidP="00122300">
      <w:r>
        <w:t>Without further delay:</w:t>
      </w:r>
    </w:p>
    <w:p w14:paraId="32197731" w14:textId="77777777" w:rsidR="002D6D73" w:rsidRDefault="0062498D" w:rsidP="0062498D">
      <w:pPr>
        <w:pStyle w:val="ListParagraph"/>
        <w:numPr>
          <w:ilvl w:val="0"/>
          <w:numId w:val="16"/>
        </w:numPr>
      </w:pPr>
      <w:r>
        <w:t xml:space="preserve">How </w:t>
      </w:r>
      <w:r w:rsidR="00F12766">
        <w:t xml:space="preserve">does </w:t>
      </w:r>
      <w:r w:rsidR="009E14DD">
        <w:t>our</w:t>
      </w:r>
      <w:r w:rsidR="00F12766">
        <w:t xml:space="preserve"> code works:</w:t>
      </w:r>
    </w:p>
    <w:p w14:paraId="15FE68BF" w14:textId="77777777" w:rsidR="00F12766" w:rsidRDefault="009E14DD" w:rsidP="00F12766">
      <w:pPr>
        <w:pStyle w:val="ListParagraph"/>
        <w:numPr>
          <w:ilvl w:val="1"/>
          <w:numId w:val="16"/>
        </w:numPr>
      </w:pPr>
      <w:r>
        <w:t>our</w:t>
      </w:r>
      <w:r w:rsidR="00F12766">
        <w:t xml:space="preserve"> code is solely written in python language.</w:t>
      </w:r>
    </w:p>
    <w:p w14:paraId="5C0527F9" w14:textId="77777777" w:rsidR="00F12766" w:rsidRDefault="009E14DD" w:rsidP="00F12766">
      <w:pPr>
        <w:pStyle w:val="ListParagraph"/>
        <w:numPr>
          <w:ilvl w:val="1"/>
          <w:numId w:val="16"/>
        </w:numPr>
      </w:pPr>
      <w:r>
        <w:t>We</w:t>
      </w:r>
      <w:r w:rsidR="00F12766">
        <w:t xml:space="preserve"> have used several </w:t>
      </w:r>
      <w:r>
        <w:t>libraries</w:t>
      </w:r>
      <w:r w:rsidR="00F12766">
        <w:t xml:space="preserve"> like numpy, beautiful soup, urllib, lxml, requests which will be discussed in broad </w:t>
      </w:r>
      <w:r>
        <w:t>further</w:t>
      </w:r>
      <w:r w:rsidR="00F12766">
        <w:t xml:space="preserve"> in this document.</w:t>
      </w:r>
    </w:p>
    <w:p w14:paraId="4CDB6B53" w14:textId="77777777" w:rsidR="00F12766" w:rsidRDefault="009E14DD" w:rsidP="00F12766">
      <w:pPr>
        <w:pStyle w:val="ListParagraph"/>
        <w:numPr>
          <w:ilvl w:val="1"/>
          <w:numId w:val="16"/>
        </w:numPr>
      </w:pPr>
      <w:r>
        <w:t>Our</w:t>
      </w:r>
      <w:r w:rsidR="00F12766">
        <w:t xml:space="preserve"> code works in following steps:</w:t>
      </w:r>
    </w:p>
    <w:p w14:paraId="18B13043" w14:textId="77777777" w:rsidR="00F12766" w:rsidRDefault="00F12766" w:rsidP="00F12766">
      <w:pPr>
        <w:pStyle w:val="ListParagraph"/>
        <w:numPr>
          <w:ilvl w:val="2"/>
          <w:numId w:val="16"/>
        </w:numPr>
      </w:pPr>
      <w:r>
        <w:t>First, it requests the page which we want to scrape.</w:t>
      </w:r>
    </w:p>
    <w:p w14:paraId="60953D66" w14:textId="77777777" w:rsidR="00001923" w:rsidRDefault="00001923" w:rsidP="00001923">
      <w:r>
        <w:rPr>
          <w:noProof/>
        </w:rPr>
        <w:drawing>
          <wp:inline distT="0" distB="0" distL="0" distR="0" wp14:anchorId="4EFFAB28" wp14:editId="4155FC51">
            <wp:extent cx="5965825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713" cy="44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161B2" w14:textId="77777777" w:rsidR="00F12766" w:rsidRDefault="00F12766" w:rsidP="00F12766">
      <w:pPr>
        <w:pStyle w:val="ListParagraph"/>
        <w:numPr>
          <w:ilvl w:val="2"/>
          <w:numId w:val="16"/>
        </w:numPr>
      </w:pPr>
      <w:r>
        <w:t>This page is them stored in a variable in the form of html document.</w:t>
      </w:r>
    </w:p>
    <w:p w14:paraId="2AEDDC3B" w14:textId="77777777" w:rsidR="00001923" w:rsidRDefault="00001923" w:rsidP="00001923">
      <w:r>
        <w:rPr>
          <w:noProof/>
        </w:rPr>
        <w:drawing>
          <wp:inline distT="0" distB="0" distL="0" distR="0" wp14:anchorId="1ABD80A7" wp14:editId="72FD363F">
            <wp:extent cx="5899355" cy="304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28" cy="30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92DD" w14:textId="77777777" w:rsidR="00F12766" w:rsidRDefault="00F12766" w:rsidP="00F12766">
      <w:pPr>
        <w:pStyle w:val="ListParagraph"/>
        <w:numPr>
          <w:ilvl w:val="2"/>
          <w:numId w:val="16"/>
        </w:numPr>
      </w:pPr>
      <w:r>
        <w:t>This document is then searched for the specific html tags which will retrieve the desired table for scarping.</w:t>
      </w:r>
    </w:p>
    <w:p w14:paraId="1CDCCA15" w14:textId="77777777" w:rsidR="00F12766" w:rsidRDefault="00F12766" w:rsidP="00F12766">
      <w:pPr>
        <w:pStyle w:val="ListParagraph"/>
        <w:numPr>
          <w:ilvl w:val="2"/>
          <w:numId w:val="16"/>
        </w:numPr>
      </w:pPr>
      <w:r>
        <w:t>This table is then iterated thoroughly row by row to scrape the data into a csv file.</w:t>
      </w:r>
    </w:p>
    <w:p w14:paraId="5D413809" w14:textId="77777777" w:rsidR="00001923" w:rsidRDefault="00001923" w:rsidP="00001923">
      <w:r>
        <w:rPr>
          <w:noProof/>
        </w:rPr>
        <w:drawing>
          <wp:inline distT="0" distB="0" distL="0" distR="0" wp14:anchorId="7716F5D6" wp14:editId="46E202C3">
            <wp:extent cx="5985042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632" cy="285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88CA" w14:textId="77777777" w:rsidR="0062498D" w:rsidRDefault="00F12766" w:rsidP="00F12766">
      <w:pPr>
        <w:pStyle w:val="ListParagraph"/>
        <w:numPr>
          <w:ilvl w:val="0"/>
          <w:numId w:val="16"/>
        </w:numPr>
      </w:pPr>
      <w:r>
        <w:t xml:space="preserve">What important library </w:t>
      </w:r>
      <w:r w:rsidR="009E14DD">
        <w:t>we</w:t>
      </w:r>
      <w:r>
        <w:t xml:space="preserve"> have used:</w:t>
      </w:r>
    </w:p>
    <w:p w14:paraId="30FF66DB" w14:textId="77777777" w:rsidR="00F12766" w:rsidRDefault="00F12766" w:rsidP="00F12766">
      <w:pPr>
        <w:pStyle w:val="ListParagraph"/>
        <w:numPr>
          <w:ilvl w:val="1"/>
          <w:numId w:val="16"/>
        </w:numPr>
      </w:pPr>
      <w:r>
        <w:t>Numpy</w:t>
      </w:r>
      <w:r w:rsidR="00913DA8">
        <w:t xml:space="preserve"> as np</w:t>
      </w:r>
      <w:r>
        <w:t>:</w:t>
      </w:r>
    </w:p>
    <w:p w14:paraId="51199F3F" w14:textId="77777777" w:rsidR="00913DA8" w:rsidRDefault="00913DA8" w:rsidP="00913DA8">
      <w:pPr>
        <w:pStyle w:val="ListParagraph"/>
        <w:numPr>
          <w:ilvl w:val="2"/>
          <w:numId w:val="16"/>
        </w:numPr>
      </w:pPr>
      <w:r>
        <w:t>Import the library numpy as reference np.</w:t>
      </w:r>
    </w:p>
    <w:p w14:paraId="5EFF1CDC" w14:textId="77777777" w:rsidR="00913DA8" w:rsidRDefault="00913DA8" w:rsidP="00913DA8">
      <w:pPr>
        <w:pStyle w:val="ListParagraph"/>
        <w:numPr>
          <w:ilvl w:val="2"/>
          <w:numId w:val="16"/>
        </w:numPr>
      </w:pPr>
      <w:r>
        <w:lastRenderedPageBreak/>
        <w:t>Numpy is a library used for scientific calc.</w:t>
      </w:r>
    </w:p>
    <w:p w14:paraId="7C03101D" w14:textId="77777777" w:rsidR="00F12766" w:rsidRDefault="00913DA8" w:rsidP="00913DA8">
      <w:pPr>
        <w:pStyle w:val="ListParagraph"/>
        <w:numPr>
          <w:ilvl w:val="2"/>
          <w:numId w:val="16"/>
        </w:numPr>
      </w:pPr>
      <w:r>
        <w:t>WHY: to put the parsed value from lxml into columns and rows of our table.</w:t>
      </w:r>
    </w:p>
    <w:p w14:paraId="1C8E33D4" w14:textId="77777777" w:rsidR="00913DA8" w:rsidRDefault="00913DA8" w:rsidP="00913DA8">
      <w:pPr>
        <w:pStyle w:val="ListParagraph"/>
        <w:numPr>
          <w:ilvl w:val="1"/>
          <w:numId w:val="16"/>
        </w:numPr>
      </w:pPr>
      <w:r>
        <w:t>Pand</w:t>
      </w:r>
      <w:r w:rsidR="009E14DD">
        <w:t>a</w:t>
      </w:r>
      <w:r>
        <w:t>s as pd:</w:t>
      </w:r>
    </w:p>
    <w:p w14:paraId="16671945" w14:textId="77777777" w:rsidR="00913DA8" w:rsidRDefault="00913DA8" w:rsidP="00913DA8">
      <w:pPr>
        <w:pStyle w:val="ListParagraph"/>
        <w:numPr>
          <w:ilvl w:val="2"/>
          <w:numId w:val="16"/>
        </w:numPr>
      </w:pPr>
      <w:r>
        <w:t>Import library pandas as alias pd.</w:t>
      </w:r>
    </w:p>
    <w:p w14:paraId="0C4129F6" w14:textId="77777777" w:rsidR="00913DA8" w:rsidRDefault="00913DA8" w:rsidP="00913DA8">
      <w:pPr>
        <w:pStyle w:val="ListParagraph"/>
        <w:numPr>
          <w:ilvl w:val="2"/>
          <w:numId w:val="16"/>
        </w:numPr>
      </w:pPr>
      <w:r>
        <w:t xml:space="preserve">This library is responsible for data manipulation and analysis. </w:t>
      </w:r>
    </w:p>
    <w:p w14:paraId="3AF37731" w14:textId="77777777" w:rsidR="00913DA8" w:rsidRDefault="00913DA8" w:rsidP="00913DA8">
      <w:pPr>
        <w:pStyle w:val="ListParagraph"/>
        <w:numPr>
          <w:ilvl w:val="2"/>
          <w:numId w:val="16"/>
        </w:numPr>
      </w:pPr>
      <w:r>
        <w:t>To read or write a data to an output file.</w:t>
      </w:r>
    </w:p>
    <w:p w14:paraId="29306ED0" w14:textId="77777777" w:rsidR="00913DA8" w:rsidRDefault="00913DA8" w:rsidP="00913DA8">
      <w:pPr>
        <w:pStyle w:val="ListParagraph"/>
        <w:numPr>
          <w:ilvl w:val="1"/>
          <w:numId w:val="16"/>
        </w:numPr>
      </w:pPr>
      <w:r>
        <w:t>Urllib.requests:</w:t>
      </w:r>
    </w:p>
    <w:p w14:paraId="4217FD80" w14:textId="77777777" w:rsidR="00913DA8" w:rsidRDefault="00913DA8" w:rsidP="00913DA8">
      <w:pPr>
        <w:pStyle w:val="ListParagraph"/>
        <w:numPr>
          <w:ilvl w:val="2"/>
          <w:numId w:val="16"/>
        </w:numPr>
      </w:pPr>
      <w:r>
        <w:t>From urllib library use the request sub-lib to import urlopen.</w:t>
      </w:r>
    </w:p>
    <w:p w14:paraId="2D64EC78" w14:textId="77777777" w:rsidR="00913DA8" w:rsidRDefault="00913DA8" w:rsidP="00913DA8">
      <w:pPr>
        <w:pStyle w:val="ListParagraph"/>
        <w:numPr>
          <w:ilvl w:val="2"/>
          <w:numId w:val="16"/>
        </w:numPr>
      </w:pPr>
      <w:r>
        <w:t>We are using this lib only to get the page in a html format variable.</w:t>
      </w:r>
    </w:p>
    <w:p w14:paraId="13D090B0" w14:textId="77777777" w:rsidR="00913DA8" w:rsidRDefault="00913DA8" w:rsidP="00913DA8">
      <w:pPr>
        <w:pStyle w:val="ListParagraph"/>
        <w:numPr>
          <w:ilvl w:val="1"/>
          <w:numId w:val="16"/>
        </w:numPr>
      </w:pPr>
      <w:r>
        <w:t>Beautiful Soup:</w:t>
      </w:r>
    </w:p>
    <w:p w14:paraId="434B624A" w14:textId="77777777" w:rsidR="00913DA8" w:rsidRDefault="00913DA8" w:rsidP="00913DA8">
      <w:pPr>
        <w:pStyle w:val="ListParagraph"/>
        <w:numPr>
          <w:ilvl w:val="2"/>
          <w:numId w:val="16"/>
        </w:numPr>
      </w:pPr>
      <w:r>
        <w:t>From beautiful soup import Beautiful Soup.</w:t>
      </w:r>
    </w:p>
    <w:p w14:paraId="3E068D1F" w14:textId="77777777" w:rsidR="00913DA8" w:rsidRDefault="00913DA8" w:rsidP="00913DA8">
      <w:pPr>
        <w:pStyle w:val="ListParagraph"/>
        <w:numPr>
          <w:ilvl w:val="2"/>
          <w:numId w:val="16"/>
        </w:numPr>
      </w:pPr>
      <w:r>
        <w:t>This lib is used for the manipulation and to search the specific tags in html page from web.</w:t>
      </w:r>
    </w:p>
    <w:p w14:paraId="1C60A8BE" w14:textId="77777777" w:rsidR="00913DA8" w:rsidRDefault="00913DA8" w:rsidP="00913DA8">
      <w:pPr>
        <w:pStyle w:val="ListParagraph"/>
        <w:numPr>
          <w:ilvl w:val="1"/>
          <w:numId w:val="16"/>
        </w:numPr>
      </w:pPr>
      <w:r>
        <w:t>Lxml.html:</w:t>
      </w:r>
    </w:p>
    <w:p w14:paraId="433649A1" w14:textId="77777777" w:rsidR="00913DA8" w:rsidRDefault="00913DA8" w:rsidP="00913DA8">
      <w:pPr>
        <w:pStyle w:val="ListParagraph"/>
        <w:numPr>
          <w:ilvl w:val="2"/>
          <w:numId w:val="16"/>
        </w:numPr>
      </w:pPr>
      <w:r w:rsidRPr="00913DA8">
        <w:t>This lib is used to convert the html page to a string format.</w:t>
      </w:r>
    </w:p>
    <w:p w14:paraId="14B37FB4" w14:textId="77777777" w:rsidR="00913DA8" w:rsidRDefault="00913DA8" w:rsidP="00913DA8">
      <w:pPr>
        <w:pStyle w:val="ListParagraph"/>
        <w:numPr>
          <w:ilvl w:val="1"/>
          <w:numId w:val="16"/>
        </w:numPr>
      </w:pPr>
      <w:r>
        <w:t>Requests:</w:t>
      </w:r>
    </w:p>
    <w:p w14:paraId="4536EA8A" w14:textId="77777777" w:rsidR="00913DA8" w:rsidRDefault="00913DA8" w:rsidP="00913DA8">
      <w:pPr>
        <w:pStyle w:val="ListParagraph"/>
        <w:numPr>
          <w:ilvl w:val="2"/>
          <w:numId w:val="16"/>
        </w:numPr>
      </w:pPr>
      <w:r>
        <w:t>T</w:t>
      </w:r>
      <w:r w:rsidRPr="00913DA8">
        <w:t>his lib is used to request the web page from internet.</w:t>
      </w:r>
    </w:p>
    <w:p w14:paraId="66D09B47" w14:textId="77777777" w:rsidR="007A08E3" w:rsidRDefault="007A08E3" w:rsidP="007A08E3"/>
    <w:p w14:paraId="6BE1E941" w14:textId="77777777" w:rsidR="007A08E3" w:rsidRDefault="007A08E3" w:rsidP="007A08E3"/>
    <w:p w14:paraId="54BE431F" w14:textId="77777777" w:rsidR="007A08E3" w:rsidRDefault="007A08E3" w:rsidP="007A08E3"/>
    <w:p w14:paraId="2221D44E" w14:textId="77777777" w:rsidR="007A08E3" w:rsidRDefault="007A08E3" w:rsidP="007A08E3"/>
    <w:p w14:paraId="06DA783A" w14:textId="77777777" w:rsidR="007A08E3" w:rsidRDefault="007A08E3" w:rsidP="007A08E3"/>
    <w:p w14:paraId="0642EBEA" w14:textId="77777777" w:rsidR="007A08E3" w:rsidRDefault="007A08E3" w:rsidP="007A08E3"/>
    <w:p w14:paraId="5061353E" w14:textId="77777777" w:rsidR="007A08E3" w:rsidRDefault="007A08E3" w:rsidP="007A08E3"/>
    <w:p w14:paraId="3C445F12" w14:textId="77777777" w:rsidR="007A08E3" w:rsidRDefault="007A08E3" w:rsidP="007A08E3"/>
    <w:p w14:paraId="25FFFD53" w14:textId="77777777" w:rsidR="007A08E3" w:rsidRDefault="007A08E3" w:rsidP="007A08E3"/>
    <w:p w14:paraId="68A60D13" w14:textId="77777777" w:rsidR="007A08E3" w:rsidRDefault="007A08E3" w:rsidP="007A08E3"/>
    <w:p w14:paraId="45508D62" w14:textId="77777777" w:rsidR="007A08E3" w:rsidRDefault="007A08E3" w:rsidP="007A08E3"/>
    <w:p w14:paraId="3E4CCFA1" w14:textId="77777777" w:rsidR="007A08E3" w:rsidRDefault="007A08E3" w:rsidP="007A08E3"/>
    <w:p w14:paraId="23C623F7" w14:textId="77777777" w:rsidR="007A08E3" w:rsidRDefault="007A08E3" w:rsidP="007A08E3"/>
    <w:p w14:paraId="035E715B" w14:textId="77777777" w:rsidR="007A08E3" w:rsidRDefault="007A08E3" w:rsidP="007A08E3"/>
    <w:p w14:paraId="592F737E" w14:textId="77777777" w:rsidR="007A08E3" w:rsidRDefault="007A08E3" w:rsidP="007A08E3"/>
    <w:p w14:paraId="0C6E94E6" w14:textId="77777777" w:rsidR="007A08E3" w:rsidRPr="00122300" w:rsidRDefault="007A08E3" w:rsidP="007A08E3"/>
    <w:p w14:paraId="0952F328" w14:textId="77777777" w:rsidR="002D6D73" w:rsidRPr="00122300" w:rsidRDefault="00001923" w:rsidP="00001923">
      <w:pPr>
        <w:pStyle w:val="Heading1"/>
        <w:jc w:val="center"/>
      </w:pPr>
      <w:bookmarkStart w:id="1" w:name="_Toc3898277"/>
      <w:r>
        <w:lastRenderedPageBreak/>
        <w:t>Troubleshooting</w:t>
      </w:r>
      <w:bookmarkEnd w:id="1"/>
    </w:p>
    <w:p w14:paraId="4E46F077" w14:textId="77777777" w:rsidR="008B3BE0" w:rsidRDefault="008B3BE0" w:rsidP="008B3BE0">
      <w:pPr>
        <w:pStyle w:val="ListBullet"/>
        <w:numPr>
          <w:ilvl w:val="0"/>
          <w:numId w:val="17"/>
        </w:numPr>
      </w:pPr>
      <w:r>
        <w:t xml:space="preserve">What problems </w:t>
      </w:r>
      <w:r w:rsidR="009E14DD">
        <w:t>we</w:t>
      </w:r>
      <w:r>
        <w:t xml:space="preserve"> have faced during my scraping:</w:t>
      </w:r>
    </w:p>
    <w:p w14:paraId="1283E225" w14:textId="77777777" w:rsidR="008B3BE0" w:rsidRDefault="008B3BE0" w:rsidP="008B3BE0">
      <w:pPr>
        <w:pStyle w:val="ListBullet"/>
        <w:numPr>
          <w:ilvl w:val="1"/>
          <w:numId w:val="17"/>
        </w:numPr>
      </w:pPr>
      <w:r>
        <w:t>It is illegal to scrape data on most of the websites in Canada. So</w:t>
      </w:r>
      <w:r w:rsidR="007A3391">
        <w:t>,</w:t>
      </w:r>
      <w:r>
        <w:t xml:space="preserve"> </w:t>
      </w:r>
      <w:r w:rsidR="009E14DD">
        <w:t>we</w:t>
      </w:r>
      <w:r>
        <w:t xml:space="preserve"> have to carefully inspect the site rules for scraping. At the end </w:t>
      </w:r>
      <w:r w:rsidR="009E14DD">
        <w:t xml:space="preserve">we </w:t>
      </w:r>
      <w:r>
        <w:t xml:space="preserve">chose the Wikipedia for </w:t>
      </w:r>
      <w:r w:rsidR="009E14DD">
        <w:t>our</w:t>
      </w:r>
      <w:r>
        <w:t xml:space="preserve"> scarping because it is an open source project.</w:t>
      </w:r>
    </w:p>
    <w:p w14:paraId="688761E8" w14:textId="77777777" w:rsidR="008B3BE0" w:rsidRDefault="008B3BE0" w:rsidP="008B3BE0">
      <w:pPr>
        <w:pStyle w:val="ListBullet"/>
        <w:numPr>
          <w:ilvl w:val="1"/>
          <w:numId w:val="17"/>
        </w:numPr>
      </w:pPr>
      <w:r>
        <w:t>Data require</w:t>
      </w:r>
      <w:r w:rsidR="009E14DD">
        <w:t>ment</w:t>
      </w:r>
      <w:r>
        <w:t xml:space="preserve"> for this project was to have about 1500 data entry to operate a machine learning algorithm. So, to have a data with that mush entry is nearly impossible but we successes to have approx. 1300 entry.</w:t>
      </w:r>
    </w:p>
    <w:p w14:paraId="2CC3F186" w14:textId="77777777" w:rsidR="008B3BE0" w:rsidRDefault="008B3BE0" w:rsidP="008B3BE0">
      <w:pPr>
        <w:pStyle w:val="ListBullet"/>
        <w:numPr>
          <w:ilvl w:val="1"/>
          <w:numId w:val="17"/>
        </w:numPr>
      </w:pPr>
      <w:r>
        <w:t>Now, came the challenging part. Making the prediction based on the dataset</w:t>
      </w:r>
      <w:r w:rsidR="007A3391">
        <w:t xml:space="preserve"> which follows the upper written rules</w:t>
      </w:r>
      <w:r>
        <w:t xml:space="preserve">. We </w:t>
      </w:r>
      <w:r w:rsidR="007A3391">
        <w:t>must</w:t>
      </w:r>
      <w:r>
        <w:t xml:space="preserve"> find a specific data set in which we can predict uncertainty</w:t>
      </w:r>
      <w:r w:rsidR="007A3391">
        <w:t xml:space="preserve">. </w:t>
      </w:r>
    </w:p>
    <w:p w14:paraId="74157F43" w14:textId="77777777" w:rsidR="007A3391" w:rsidRDefault="007A3391" w:rsidP="007A3391">
      <w:pPr>
        <w:pStyle w:val="ListBullet"/>
        <w:numPr>
          <w:ilvl w:val="2"/>
          <w:numId w:val="17"/>
        </w:numPr>
      </w:pPr>
      <w:r>
        <w:t>For example, in our data set we have successfully predicted the number of awards based on the nomination.</w:t>
      </w:r>
    </w:p>
    <w:p w14:paraId="77C02885" w14:textId="77777777" w:rsidR="007A3391" w:rsidRDefault="007A3391" w:rsidP="007A3391">
      <w:pPr>
        <w:pStyle w:val="ListBullet"/>
        <w:numPr>
          <w:ilvl w:val="0"/>
          <w:numId w:val="17"/>
        </w:numPr>
      </w:pPr>
      <w:r>
        <w:t>Problems we faced with library were:</w:t>
      </w:r>
    </w:p>
    <w:p w14:paraId="21DF67D6" w14:textId="77777777" w:rsidR="007A3391" w:rsidRDefault="007A3391" w:rsidP="007A3391">
      <w:pPr>
        <w:pStyle w:val="ListBullet"/>
        <w:numPr>
          <w:ilvl w:val="1"/>
          <w:numId w:val="17"/>
        </w:numPr>
      </w:pPr>
      <w:r>
        <w:t>First of all, we did not know which library to use.</w:t>
      </w:r>
    </w:p>
    <w:p w14:paraId="129F376A" w14:textId="77777777" w:rsidR="007A3391" w:rsidRDefault="007A3391" w:rsidP="007A3391">
      <w:pPr>
        <w:pStyle w:val="ListBullet"/>
        <w:numPr>
          <w:ilvl w:val="1"/>
          <w:numId w:val="17"/>
        </w:numPr>
      </w:pPr>
      <w:r>
        <w:t>When we came across different libraries for the scraping, we did not know how to use them, what were their purpose and to what extant we can use these libraries.</w:t>
      </w:r>
    </w:p>
    <w:p w14:paraId="011D999B" w14:textId="77777777" w:rsidR="007A3391" w:rsidRDefault="007A3391" w:rsidP="007A3391">
      <w:pPr>
        <w:pStyle w:val="ListBullet"/>
        <w:numPr>
          <w:ilvl w:val="1"/>
          <w:numId w:val="17"/>
        </w:numPr>
      </w:pPr>
      <w:r>
        <w:t xml:space="preserve">Then after watching YouTube videos and reading about them on the internet and </w:t>
      </w:r>
      <w:r w:rsidR="00530ADE">
        <w:t>trying out the examples given on the internet, we were finally able to use them according to our needs.</w:t>
      </w:r>
    </w:p>
    <w:p w14:paraId="679A7658" w14:textId="77777777" w:rsidR="00530ADE" w:rsidRDefault="00530ADE" w:rsidP="00530ADE">
      <w:pPr>
        <w:pStyle w:val="ListBullet"/>
        <w:numPr>
          <w:ilvl w:val="0"/>
          <w:numId w:val="17"/>
        </w:numPr>
      </w:pPr>
      <w:r>
        <w:t>Data conversion issues:</w:t>
      </w:r>
    </w:p>
    <w:p w14:paraId="2BBB002A" w14:textId="77777777" w:rsidR="00530ADE" w:rsidRDefault="00530ADE" w:rsidP="00530ADE">
      <w:pPr>
        <w:pStyle w:val="ListBullet"/>
        <w:numPr>
          <w:ilvl w:val="1"/>
          <w:numId w:val="17"/>
        </w:numPr>
      </w:pPr>
      <w:r>
        <w:t>After getting the data scraped into a variable, we did not get the desired output.</w:t>
      </w:r>
    </w:p>
    <w:p w14:paraId="4002034E" w14:textId="77777777" w:rsidR="00530ADE" w:rsidRDefault="00530ADE" w:rsidP="00530ADE">
      <w:pPr>
        <w:pStyle w:val="ListBullet"/>
        <w:numPr>
          <w:ilvl w:val="1"/>
          <w:numId w:val="17"/>
        </w:numPr>
      </w:pPr>
      <w:r>
        <w:t>The data we are getting was very disoriented. We are getting the data in horizontal manner in the csv file.</w:t>
      </w:r>
    </w:p>
    <w:p w14:paraId="28459C15" w14:textId="77777777" w:rsidR="007A08E3" w:rsidRDefault="00530ADE" w:rsidP="007A08E3">
      <w:pPr>
        <w:pStyle w:val="ListBullet"/>
        <w:numPr>
          <w:ilvl w:val="1"/>
          <w:numId w:val="17"/>
        </w:numPr>
      </w:pPr>
      <w:r>
        <w:t>Then we used the orientation option of the panda library to orient it vertically</w:t>
      </w:r>
      <w:r w:rsidR="007A08E3">
        <w:t>.</w:t>
      </w:r>
    </w:p>
    <w:p w14:paraId="118195D1" w14:textId="77777777" w:rsidR="007A08E3" w:rsidRDefault="007542CC" w:rsidP="007A08E3">
      <w:pPr>
        <w:pStyle w:val="ListBullet"/>
        <w:numPr>
          <w:ilvl w:val="0"/>
          <w:numId w:val="0"/>
        </w:numPr>
      </w:pPr>
      <w:sdt>
        <w:sdtPr>
          <w:id w:val="1347223664"/>
          <w:citation/>
        </w:sdtPr>
        <w:sdtEndPr/>
        <w:sdtContent>
          <w:r w:rsidR="007A08E3">
            <w:fldChar w:fldCharType="begin"/>
          </w:r>
          <w:r w:rsidR="007A08E3">
            <w:rPr>
              <w:lang w:val="en-CA"/>
            </w:rPr>
            <w:instrText xml:space="preserve"> CITATION Wik19 \l 4105 </w:instrText>
          </w:r>
          <w:r w:rsidR="007A08E3">
            <w:fldChar w:fldCharType="separate"/>
          </w:r>
          <w:r w:rsidR="007A08E3" w:rsidRPr="007A08E3">
            <w:rPr>
              <w:noProof/>
              <w:lang w:val="en-CA"/>
            </w:rPr>
            <w:t>(Wikipedia, the free encyclopedia, n.d.)</w:t>
          </w:r>
          <w:r w:rsidR="007A08E3">
            <w:fldChar w:fldCharType="end"/>
          </w:r>
        </w:sdtContent>
      </w:sdt>
    </w:p>
    <w:p w14:paraId="335D31A4" w14:textId="77777777" w:rsidR="007A08E3" w:rsidRDefault="007542CC" w:rsidP="007A08E3">
      <w:pPr>
        <w:pStyle w:val="ListBullet"/>
        <w:numPr>
          <w:ilvl w:val="0"/>
          <w:numId w:val="0"/>
        </w:numPr>
      </w:pPr>
      <w:sdt>
        <w:sdtPr>
          <w:id w:val="823329223"/>
          <w:citation/>
        </w:sdtPr>
        <w:sdtEndPr/>
        <w:sdtContent>
          <w:r w:rsidR="007A08E3">
            <w:fldChar w:fldCharType="begin"/>
          </w:r>
          <w:r w:rsidR="007A08E3">
            <w:rPr>
              <w:lang w:val="en-CA"/>
            </w:rPr>
            <w:instrText xml:space="preserve"> CITATION Sye18 \l 4105 </w:instrText>
          </w:r>
          <w:r w:rsidR="007A08E3">
            <w:fldChar w:fldCharType="separate"/>
          </w:r>
          <w:r w:rsidR="007A08E3" w:rsidRPr="007A08E3">
            <w:rPr>
              <w:noProof/>
              <w:lang w:val="en-CA"/>
            </w:rPr>
            <w:t>(Nazrul, 2018)</w:t>
          </w:r>
          <w:r w:rsidR="007A08E3">
            <w:fldChar w:fldCharType="end"/>
          </w:r>
        </w:sdtContent>
      </w:sdt>
    </w:p>
    <w:p w14:paraId="19463BB2" w14:textId="77777777" w:rsidR="007A08E3" w:rsidRDefault="007542CC" w:rsidP="007A08E3">
      <w:pPr>
        <w:pStyle w:val="ListBullet"/>
        <w:numPr>
          <w:ilvl w:val="0"/>
          <w:numId w:val="0"/>
        </w:numPr>
      </w:pPr>
      <w:sdt>
        <w:sdtPr>
          <w:id w:val="906655145"/>
          <w:citation/>
        </w:sdtPr>
        <w:sdtEndPr/>
        <w:sdtContent>
          <w:r w:rsidR="007A08E3">
            <w:fldChar w:fldCharType="begin"/>
          </w:r>
          <w:r w:rsidR="007A08E3">
            <w:rPr>
              <w:lang w:val="en-CA"/>
            </w:rPr>
            <w:instrText xml:space="preserve"> CITATION Bea \l 4105 </w:instrText>
          </w:r>
          <w:r w:rsidR="007A08E3">
            <w:fldChar w:fldCharType="separate"/>
          </w:r>
          <w:r w:rsidR="007A08E3" w:rsidRPr="007A08E3">
            <w:rPr>
              <w:noProof/>
              <w:lang w:val="en-CA"/>
            </w:rPr>
            <w:t>(Beautiful Soup Documentation, n.d.)</w:t>
          </w:r>
          <w:r w:rsidR="007A08E3">
            <w:fldChar w:fldCharType="end"/>
          </w:r>
        </w:sdtContent>
      </w:sdt>
    </w:p>
    <w:p w14:paraId="366CCA58" w14:textId="77777777" w:rsidR="007A08E3" w:rsidRDefault="007542CC" w:rsidP="007A08E3">
      <w:pPr>
        <w:pStyle w:val="ListBullet"/>
        <w:numPr>
          <w:ilvl w:val="0"/>
          <w:numId w:val="0"/>
        </w:numPr>
      </w:pPr>
      <w:sdt>
        <w:sdtPr>
          <w:id w:val="-80913682"/>
          <w:citation/>
        </w:sdtPr>
        <w:sdtEndPr/>
        <w:sdtContent>
          <w:r w:rsidR="007A08E3">
            <w:fldChar w:fldCharType="begin"/>
          </w:r>
          <w:r w:rsidR="007A08E3">
            <w:rPr>
              <w:lang w:val="en-CA"/>
            </w:rPr>
            <w:instrText xml:space="preserve"> CITATION Kar18 \l 4105 </w:instrText>
          </w:r>
          <w:r w:rsidR="007A08E3">
            <w:fldChar w:fldCharType="separate"/>
          </w:r>
          <w:r w:rsidR="007A08E3" w:rsidRPr="007A08E3">
            <w:rPr>
              <w:noProof/>
              <w:lang w:val="en-CA"/>
            </w:rPr>
            <w:t>(Bhanot, 2018)</w:t>
          </w:r>
          <w:r w:rsidR="007A08E3">
            <w:fldChar w:fldCharType="end"/>
          </w:r>
        </w:sdtContent>
      </w:sdt>
    </w:p>
    <w:bookmarkStart w:id="2" w:name="_Toc3898278" w:displacedByCustomXml="next"/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</w:rPr>
        <w:id w:val="-803619947"/>
        <w:docPartObj>
          <w:docPartGallery w:val="Bibliographies"/>
          <w:docPartUnique/>
        </w:docPartObj>
      </w:sdtPr>
      <w:sdtEndPr/>
      <w:sdtContent>
        <w:p w14:paraId="069B7208" w14:textId="77777777" w:rsidR="009E14DD" w:rsidRDefault="009E14DD">
          <w:pPr>
            <w:pStyle w:val="Heading1"/>
          </w:pPr>
          <w:r>
            <w:t>References</w:t>
          </w:r>
          <w:bookmarkEnd w:id="2"/>
        </w:p>
        <w:sdt>
          <w:sdtPr>
            <w:id w:val="-573587230"/>
            <w:bibliography/>
          </w:sdtPr>
          <w:sdtEndPr/>
          <w:sdtContent>
            <w:p w14:paraId="14724B24" w14:textId="77777777" w:rsidR="009E14DD" w:rsidRDefault="009E14DD" w:rsidP="009E14D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Beautiful Soup Documentation</w:t>
              </w:r>
              <w:r>
                <w:rPr>
                  <w:noProof/>
                </w:rPr>
                <w:t>. (n.d.). Retrieved from crumm: https://www.crummy.com/software/BeautifulSoup/bs4/doc/#installing-beautiful-soup</w:t>
              </w:r>
            </w:p>
            <w:p w14:paraId="7FB95A53" w14:textId="77777777" w:rsidR="009E14DD" w:rsidRDefault="009E14DD" w:rsidP="009E14D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Bhanot, K. (2018, 10 1). </w:t>
              </w:r>
              <w:r>
                <w:rPr>
                  <w:i/>
                  <w:iCs/>
                  <w:noProof/>
                </w:rPr>
                <w:t>Dataset creation and cleaning: Web Scraping using Python — Part 1</w:t>
              </w:r>
              <w:r>
                <w:rPr>
                  <w:noProof/>
                </w:rPr>
                <w:t>. Retrieved from towardsdatascience: https://towardsdatascience.com/dataset-creation-and-cleaning-web-scraping-using-python-part-1-33afbf360b6b</w:t>
              </w:r>
            </w:p>
            <w:p w14:paraId="04CB0F7A" w14:textId="77777777" w:rsidR="009E14DD" w:rsidRDefault="009E14DD" w:rsidP="009E14D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Nazrul, S. S. (2018, July 25). </w:t>
              </w:r>
              <w:r>
                <w:rPr>
                  <w:i/>
                  <w:iCs/>
                  <w:noProof/>
                </w:rPr>
                <w:t>Web Scraping HTML Tables with Python</w:t>
              </w:r>
              <w:r>
                <w:rPr>
                  <w:noProof/>
                </w:rPr>
                <w:t>. Retrieved from towardsdatascience: https://towardsdatascience.com/web-scraping-html-tables-with-python-c9baba21059</w:t>
              </w:r>
            </w:p>
            <w:p w14:paraId="7D1D6F64" w14:textId="77777777" w:rsidR="009E14DD" w:rsidRDefault="009E14DD" w:rsidP="009E14D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Wikipedia, the free encyclopedia</w:t>
              </w:r>
              <w:r>
                <w:rPr>
                  <w:noProof/>
                </w:rPr>
                <w:t>. (n.d.). Retrieved 3 19, 2019, from Wikipedia, the free encyclopedia: https://en.wikipedia.org/wiki/List_of_highest_paid_film_actors</w:t>
              </w:r>
            </w:p>
            <w:p w14:paraId="6D4758BF" w14:textId="77777777" w:rsidR="009E14DD" w:rsidRDefault="009E14DD" w:rsidP="009E14D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5247652" w14:textId="77777777" w:rsidR="007A08E3" w:rsidRPr="007A08E3" w:rsidRDefault="009E14DD" w:rsidP="007A08E3">
      <w:pPr>
        <w:pStyle w:val="ListBullet"/>
        <w:numPr>
          <w:ilvl w:val="0"/>
          <w:numId w:val="0"/>
        </w:numPr>
      </w:pPr>
      <w:r w:rsidRPr="009E14DD">
        <w:t>https://www.youtube.com/watch?v=0_VZ7NpVw1Y</w:t>
      </w:r>
    </w:p>
    <w:sectPr w:rsidR="007A08E3" w:rsidRPr="007A08E3" w:rsidSect="009B0674">
      <w:footerReference w:type="default" r:id="rId11"/>
      <w:headerReference w:type="first" r:id="rId1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20962" w14:textId="77777777" w:rsidR="007542CC" w:rsidRDefault="007542CC">
      <w:pPr>
        <w:spacing w:line="240" w:lineRule="auto"/>
      </w:pPr>
      <w:r>
        <w:separator/>
      </w:r>
    </w:p>
  </w:endnote>
  <w:endnote w:type="continuationSeparator" w:id="0">
    <w:p w14:paraId="56C21A58" w14:textId="77777777" w:rsidR="007542CC" w:rsidRDefault="007542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124121"/>
      <w:docPartObj>
        <w:docPartGallery w:val="Page Numbers (Bottom of Page)"/>
        <w:docPartUnique/>
      </w:docPartObj>
    </w:sdtPr>
    <w:sdtEndPr/>
    <w:sdtContent>
      <w:p w14:paraId="448FA3F3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E9EE4" w14:textId="77777777" w:rsidR="007542CC" w:rsidRDefault="007542CC">
      <w:pPr>
        <w:spacing w:line="240" w:lineRule="auto"/>
      </w:pPr>
      <w:r>
        <w:separator/>
      </w:r>
    </w:p>
  </w:footnote>
  <w:footnote w:type="continuationSeparator" w:id="0">
    <w:p w14:paraId="403EDF1A" w14:textId="77777777" w:rsidR="007542CC" w:rsidRDefault="007542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522CE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1ADDBF8" wp14:editId="25DC6F1E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E49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0B9A40B2"/>
    <w:multiLevelType w:val="hybridMultilevel"/>
    <w:tmpl w:val="AC0249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5A12C7"/>
    <w:multiLevelType w:val="hybridMultilevel"/>
    <w:tmpl w:val="342E126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2"/>
  </w:num>
  <w:num w:numId="5">
    <w:abstractNumId w:val="14"/>
  </w:num>
  <w:num w:numId="6">
    <w:abstractNumId w:val="15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2B"/>
    <w:rsid w:val="00001923"/>
    <w:rsid w:val="00016917"/>
    <w:rsid w:val="000228C0"/>
    <w:rsid w:val="00122300"/>
    <w:rsid w:val="00164D64"/>
    <w:rsid w:val="001668E8"/>
    <w:rsid w:val="00190922"/>
    <w:rsid w:val="00192BA9"/>
    <w:rsid w:val="001C30B8"/>
    <w:rsid w:val="001C522B"/>
    <w:rsid w:val="002D6D73"/>
    <w:rsid w:val="002F1C41"/>
    <w:rsid w:val="003C1E78"/>
    <w:rsid w:val="003E1CD2"/>
    <w:rsid w:val="00430D21"/>
    <w:rsid w:val="0047082C"/>
    <w:rsid w:val="00492067"/>
    <w:rsid w:val="00530ADE"/>
    <w:rsid w:val="00541D83"/>
    <w:rsid w:val="00566A88"/>
    <w:rsid w:val="0062498D"/>
    <w:rsid w:val="006C287D"/>
    <w:rsid w:val="006E4ED3"/>
    <w:rsid w:val="00712D08"/>
    <w:rsid w:val="00717041"/>
    <w:rsid w:val="007542CC"/>
    <w:rsid w:val="00776ECC"/>
    <w:rsid w:val="007A08E3"/>
    <w:rsid w:val="007A0A5B"/>
    <w:rsid w:val="007A1F20"/>
    <w:rsid w:val="007A3391"/>
    <w:rsid w:val="007B00EB"/>
    <w:rsid w:val="007B5BFF"/>
    <w:rsid w:val="00882E6A"/>
    <w:rsid w:val="008B3BE0"/>
    <w:rsid w:val="00913DA8"/>
    <w:rsid w:val="009466EC"/>
    <w:rsid w:val="009B0674"/>
    <w:rsid w:val="009E14DD"/>
    <w:rsid w:val="00AA480C"/>
    <w:rsid w:val="00B46725"/>
    <w:rsid w:val="00D86DD3"/>
    <w:rsid w:val="00EF74E1"/>
    <w:rsid w:val="00F12766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55A5CA"/>
  <w15:chartTrackingRefBased/>
  <w15:docId w15:val="{51861333-7CF8-48F5-B25D-9C8BA178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62498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A08E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08E3"/>
    <w:pPr>
      <w:tabs>
        <w:tab w:val="right" w:leader="dot" w:pos="7190"/>
      </w:tabs>
      <w:spacing w:after="100"/>
      <w:ind w:left="440"/>
      <w:jc w:val="center"/>
    </w:pPr>
  </w:style>
  <w:style w:type="paragraph" w:styleId="Bibliography">
    <w:name w:val="Bibliography"/>
    <w:basedOn w:val="Normal"/>
    <w:next w:val="Normal"/>
    <w:uiPriority w:val="37"/>
    <w:unhideWhenUsed/>
    <w:rsid w:val="009E1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chay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Wik19</b:Tag>
    <b:SourceType>InternetSite</b:SourceType>
    <b:Guid>{C20A3D0F-7F49-4E71-B652-234E0781E064}</b:Guid>
    <b:Title>Wikipedia, the free encyclopedia</b:Title>
    <b:InternetSiteTitle>Wikipedia, the free encyclopedia</b:InternetSiteTitle>
    <b:URL>https://en.wikipedia.org/wiki/List_of_highest_paid_film_actors</b:URL>
    <b:YearAccessed>2019</b:YearAccessed>
    <b:MonthAccessed>3</b:MonthAccessed>
    <b:DayAccessed>19</b:DayAccessed>
    <b:RefOrder>1</b:RefOrder>
  </b:Source>
  <b:Source>
    <b:Tag>Sye18</b:Tag>
    <b:SourceType>InternetSite</b:SourceType>
    <b:Guid>{CB988A05-0C34-4D01-8A69-F3BD04D1E326}</b:Guid>
    <b:Author>
      <b:Author>
        <b:NameList>
          <b:Person>
            <b:Last>Nazrul</b:Last>
            <b:First>Syed</b:First>
            <b:Middle>Sadat</b:Middle>
          </b:Person>
        </b:NameList>
      </b:Author>
    </b:Author>
    <b:Title>Web Scraping HTML Tables with Python</b:Title>
    <b:InternetSiteTitle>towardsdatascience</b:InternetSiteTitle>
    <b:Year>2018</b:Year>
    <b:Month>July</b:Month>
    <b:Day>25</b:Day>
    <b:URL>https://towardsdatascience.com/web-scraping-html-tables-with-python-c9baba21059</b:URL>
    <b:RefOrder>2</b:RefOrder>
  </b:Source>
  <b:Source>
    <b:Tag>Bea</b:Tag>
    <b:SourceType>InternetSite</b:SourceType>
    <b:Guid>{580BBF14-DF9C-4E2F-ACB9-AF707AB9C27F}</b:Guid>
    <b:Title>Beautiful Soup Documentation</b:Title>
    <b:InternetSiteTitle>crumm</b:InternetSiteTitle>
    <b:URL>https://www.crummy.com/software/BeautifulSoup/bs4/doc/#installing-beautiful-soup</b:URL>
    <b:RefOrder>3</b:RefOrder>
  </b:Source>
  <b:Source>
    <b:Tag>Kar18</b:Tag>
    <b:SourceType>InternetSite</b:SourceType>
    <b:Guid>{811FE366-06B3-4AF5-95D6-DA695686A354}</b:Guid>
    <b:Author>
      <b:Author>
        <b:NameList>
          <b:Person>
            <b:Last>Bhanot</b:Last>
            <b:First>Karan</b:First>
          </b:Person>
        </b:NameList>
      </b:Author>
    </b:Author>
    <b:Title>Dataset creation and cleaning: Web Scraping using Python — Part 1</b:Title>
    <b:InternetSiteTitle>towardsdatascience</b:InternetSiteTitle>
    <b:Year>2018</b:Year>
    <b:Month>10</b:Month>
    <b:Day>1</b:Day>
    <b:URL>https://towardsdatascience.com/dataset-creation-and-cleaning-web-scraping-using-python-part-1-33afbf360b6b</b:URL>
    <b:RefOrder>4</b:RefOrder>
  </b:Source>
</b:Sources>
</file>

<file path=customXml/itemProps1.xml><?xml version="1.0" encoding="utf-8"?>
<ds:datastoreItem xmlns:ds="http://schemas.openxmlformats.org/officeDocument/2006/customXml" ds:itemID="{E121EACC-0947-4616-816F-CDD820C5D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116</TotalTime>
  <Pages>6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Prichay Ravish</cp:lastModifiedBy>
  <cp:revision>3</cp:revision>
  <cp:lastPrinted>2019-03-19T18:36:00Z</cp:lastPrinted>
  <dcterms:created xsi:type="dcterms:W3CDTF">2019-03-19T16:43:00Z</dcterms:created>
  <dcterms:modified xsi:type="dcterms:W3CDTF">2021-03-05T07:02:00Z</dcterms:modified>
  <cp:contentStatus/>
</cp:coreProperties>
</file>